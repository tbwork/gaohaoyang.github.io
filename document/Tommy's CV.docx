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 w:hint="eastAsia"/>
              </w:rPr>
              <w:alias w:val="你的姓名："/>
              <w:tag w:val="你的姓名："/>
              <w:id w:val="-1220516334"/>
              <w:placeholder>
                <w:docPart w:val="F2739C60AC312540B1FFE7F0C507296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2A5336" w:rsidRDefault="005C1C89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 w:hint="eastAsia"/>
                  </w:rPr>
                  <w:t>汤波</w:t>
                </w:r>
                <w:r>
                  <w:rPr>
                    <w:rFonts w:ascii="Microsoft YaHei UI" w:eastAsia="Microsoft YaHei UI" w:hAnsi="Microsoft YaHei UI"/>
                  </w:rPr>
                  <w:br/>
                </w:r>
                <w:r>
                  <w:rPr>
                    <w:rFonts w:ascii="Microsoft YaHei UI" w:eastAsia="Microsoft YaHei UI" w:hAnsi="Microsoft YaHei UI" w:hint="eastAsia"/>
                  </w:rPr>
                  <w:t>花名：甘盘</w:t>
                </w:r>
              </w:p>
            </w:sdtContent>
          </w:sdt>
          <w:tbl>
            <w:tblPr>
              <w:tblW w:w="2977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77"/>
            </w:tblGrid>
            <w:tr w:rsidR="00441EB9" w:rsidRPr="002A5336" w:rsidTr="00EF369A">
              <w:tc>
                <w:tcPr>
                  <w:tcW w:w="297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8D9695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HZgX99fFAAAV3IAAA4AAAAAAAAAAAAAAAAALgIAAGRycy9lMm9Eb2MueG1sUEsBAi0A&#13;&#10;FAAGAAgAAAAhANsnw1zcAAAACAEAAA8AAAAAAAAAAAAAAAAAuRYAAGRycy9kb3ducmV2LnhtbFBL&#13;&#10;BQYAAAAABAAEAPMAAADCFwAAAAA=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EF369A">
              <w:tc>
                <w:tcPr>
                  <w:tcW w:w="297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5C1C8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tbwork1989@163.com</w:t>
                  </w:r>
                </w:p>
              </w:tc>
            </w:tr>
            <w:tr w:rsidR="00441EB9" w:rsidRPr="002A5336" w:rsidTr="00EF369A">
              <w:tc>
                <w:tcPr>
                  <w:tcW w:w="297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6B7BD9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DQK6kAcyUAAN3e&#13;&#10;AAAOAAAAAAAAAAAAAAAAAC4CAABkcnMvZTJvRG9jLnhtbFBLAQItABQABgAIAAAAIQDbJ8Nc3AAA&#13;&#10;AAgBAAAPAAAAAAAAAAAAAAAAAM0nAABkcnMvZG93bnJldi54bWxQSwUGAAAAAAQABADzAAAA1igA&#13;&#10;AAAA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EF369A">
              <w:tc>
                <w:tcPr>
                  <w:tcW w:w="297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5C1C8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18217023008</w:t>
                  </w:r>
                </w:p>
              </w:tc>
            </w:tr>
            <w:tr w:rsidR="00441EB9" w:rsidRPr="002A5336" w:rsidTr="00EF369A">
              <w:tc>
                <w:tcPr>
                  <w:tcW w:w="297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5C1C8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博客</w:t>
                  </w:r>
                </w:p>
              </w:tc>
            </w:tr>
            <w:tr w:rsidR="00441EB9" w:rsidRPr="002A5336" w:rsidTr="00EF369A">
              <w:tc>
                <w:tcPr>
                  <w:tcW w:w="297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5C1C8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www.tbwork.org</w:t>
                  </w:r>
                </w:p>
              </w:tc>
            </w:tr>
            <w:tr w:rsidR="00441EB9" w:rsidRPr="002A5336" w:rsidTr="00EF369A">
              <w:tc>
                <w:tcPr>
                  <w:tcW w:w="2977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5C1C89" w:rsidP="005C1C8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  <w:r w:rsidRPr="005C1C89">
                    <w:rPr>
                      <w:rFonts w:ascii="Microsoft YaHei UI" w:eastAsia="Microsoft YaHei UI" w:hAnsi="Microsoft YaHei UI" w:cstheme="minorBidi" w:hint="eastAsia"/>
                      <w:szCs w:val="18"/>
                    </w:rPr>
                    <w:t>技术让世界更美好</w:t>
                  </w:r>
                </w:p>
              </w:tc>
            </w:tr>
            <w:tr w:rsidR="005A7E57" w:rsidRPr="002A5336" w:rsidTr="00EF369A">
              <w:tc>
                <w:tcPr>
                  <w:tcW w:w="2977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FF3716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FF3716">
                    <w:rPr>
                      <w:rFonts w:ascii="Microsoft YaHei UI" w:eastAsia="Microsoft YaHei UI" w:hAnsi="Microsoft YaHei UI" w:hint="eastAsia"/>
                    </w:rPr>
                    <w:t>关注领域</w:t>
                  </w:r>
                </w:p>
                <w:p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D5AA98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2A5336" w:rsidRDefault="00FF3716" w:rsidP="00D11C4D">
                  <w:pPr>
                    <w:rPr>
                      <w:rFonts w:ascii="Microsoft YaHei UI" w:eastAsia="Microsoft YaHei UI" w:hAnsi="Microsoft YaHei UI"/>
                    </w:rPr>
                  </w:pPr>
                  <w:r w:rsidRPr="00FF3716">
                    <w:rPr>
                      <w:rFonts w:ascii="Microsoft YaHei UI" w:eastAsia="Microsoft YaHei UI" w:hAnsi="Microsoft YaHei UI" w:hint="eastAsia"/>
                    </w:rPr>
                    <w:t>SaaS，PaaS，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产业互联网，</w:t>
                  </w:r>
                  <w:r w:rsidRPr="00FF3716">
                    <w:rPr>
                      <w:rFonts w:ascii="Microsoft YaHei UI" w:eastAsia="Microsoft YaHei UI" w:hAnsi="Microsoft YaHei UI" w:hint="eastAsia"/>
                    </w:rPr>
                    <w:t>新零售，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人工智能</w:t>
                  </w:r>
                  <w:r w:rsidR="008556A9">
                    <w:rPr>
                      <w:rFonts w:ascii="Microsoft YaHei UI" w:eastAsia="Microsoft YaHei UI" w:hAnsi="Microsoft YaHei UI" w:hint="eastAsia"/>
                    </w:rPr>
                    <w:t>，数字货币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。</w:t>
                  </w:r>
                </w:p>
              </w:tc>
            </w:tr>
            <w:tr w:rsidR="00463463" w:rsidRPr="002A5336" w:rsidTr="00EF369A">
              <w:tc>
                <w:tcPr>
                  <w:tcW w:w="2977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FF3716" w:rsidP="005811EB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特质</w:t>
                  </w:r>
                  <w:r w:rsidR="00402143">
                    <w:rPr>
                      <w:rFonts w:ascii="Microsoft YaHei UI" w:eastAsia="Microsoft YaHei UI" w:hAnsi="Microsoft YaHei UI" w:hint="eastAsia"/>
                    </w:rPr>
                    <w:t>和自我评价</w:t>
                  </w:r>
                </w:p>
                <w:p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BF0640C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F3716" w:rsidRDefault="00402143" w:rsidP="005811E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精研技术，注重理论与实践结合，深信技术让世界更美好。</w:t>
                  </w:r>
                  <w:r w:rsidR="00FF3716">
                    <w:rPr>
                      <w:rFonts w:ascii="Microsoft YaHei UI" w:eastAsia="Microsoft YaHei UI" w:hAnsi="Microsoft YaHei UI" w:hint="eastAsia"/>
                    </w:rPr>
                    <w:t>高中开始接触编程，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大一下学期开始跟着学院老师做软件项目。</w:t>
                  </w:r>
                  <w:r w:rsidR="00FF3716">
                    <w:rPr>
                      <w:rFonts w:ascii="Microsoft YaHei UI" w:eastAsia="Microsoft YaHei UI" w:hAnsi="Microsoft YaHei UI" w:hint="eastAsia"/>
                    </w:rPr>
                    <w:t>本科和研究生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研学</w:t>
                  </w:r>
                  <w:r w:rsidR="00FF3716">
                    <w:rPr>
                      <w:rFonts w:ascii="Microsoft YaHei UI" w:eastAsia="Microsoft YaHei UI" w:hAnsi="Microsoft YaHei UI" w:hint="eastAsia"/>
                    </w:rPr>
                    <w:t>机器学习和物联</w:t>
                  </w:r>
                  <w:r w:rsidR="00FF3716">
                    <w:rPr>
                      <w:rFonts w:ascii="Microsoft YaHei UI" w:eastAsia="Microsoft YaHei UI" w:hAnsi="Microsoft YaHei UI" w:hint="eastAsia"/>
                    </w:rPr>
                    <w:lastRenderedPageBreak/>
                    <w:t>网并分别取得了一些</w:t>
                  </w:r>
                  <w:r w:rsidR="008556A9">
                    <w:rPr>
                      <w:rFonts w:ascii="Microsoft YaHei UI" w:eastAsia="Microsoft YaHei UI" w:hAnsi="Microsoft YaHei UI" w:hint="eastAsia"/>
                    </w:rPr>
                    <w:t>成果</w:t>
                  </w:r>
                  <w:r w:rsidR="005811EB">
                    <w:rPr>
                      <w:rFonts w:ascii="Microsoft YaHei UI" w:eastAsia="Microsoft YaHei UI" w:hAnsi="Microsoft YaHei UI" w:hint="eastAsia"/>
                    </w:rPr>
                    <w:t>，本科毕业论文曾获江苏省三等奖，研二获得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国家教育部颁发的</w:t>
                  </w:r>
                  <w:r w:rsidR="005811EB">
                    <w:rPr>
                      <w:rFonts w:ascii="Microsoft YaHei UI" w:eastAsia="Microsoft YaHei UI" w:hAnsi="Microsoft YaHei UI" w:hint="eastAsia"/>
                    </w:rPr>
                    <w:t>国家奖学金。本科曾任校ACM培训学生负责人，</w:t>
                  </w:r>
                  <w:r w:rsidR="00FF3716">
                    <w:rPr>
                      <w:rFonts w:ascii="Microsoft YaHei UI" w:eastAsia="Microsoft YaHei UI" w:hAnsi="Microsoft YaHei UI" w:hint="eastAsia"/>
                    </w:rPr>
                    <w:t>对计算机基础算法的应用有着</w:t>
                  </w:r>
                  <w:r w:rsidR="008556A9">
                    <w:rPr>
                      <w:rFonts w:ascii="Microsoft YaHei UI" w:eastAsia="Microsoft YaHei UI" w:hAnsi="Microsoft YaHei UI" w:hint="eastAsia"/>
                    </w:rPr>
                    <w:t>独到的见解，在携程、大众点评等都曾用算法解决过某些</w:t>
                  </w:r>
                  <w:r w:rsidR="00EF369A">
                    <w:rPr>
                      <w:rFonts w:ascii="Microsoft YaHei UI" w:eastAsia="Microsoft YaHei UI" w:hAnsi="Microsoft YaHei UI" w:hint="eastAsia"/>
                    </w:rPr>
                    <w:t>问题，</w:t>
                  </w:r>
                  <w:r w:rsidR="008556A9">
                    <w:rPr>
                      <w:rFonts w:ascii="Microsoft YaHei UI" w:eastAsia="Microsoft YaHei UI" w:hAnsi="Microsoft YaHei UI" w:hint="eastAsia"/>
                    </w:rPr>
                    <w:t>如在携程时通过利用互质数的特性来生成无密码券号获得了年度B级专利奖。</w:t>
                  </w:r>
                  <w:r w:rsidR="00BB30A3">
                    <w:rPr>
                      <w:rFonts w:ascii="Microsoft YaHei UI" w:eastAsia="Microsoft YaHei UI" w:hAnsi="Microsoft YaHei UI" w:hint="eastAsia"/>
                    </w:rPr>
                    <w:t>读研期间</w:t>
                  </w:r>
                  <w:r w:rsidR="00B70D59">
                    <w:rPr>
                      <w:rFonts w:ascii="Microsoft YaHei UI" w:eastAsia="Microsoft YaHei UI" w:hAnsi="Microsoft YaHei UI" w:hint="eastAsia"/>
                    </w:rPr>
                    <w:t>得益于</w:t>
                  </w:r>
                  <w:r w:rsidR="00BB30A3">
                    <w:rPr>
                      <w:rFonts w:ascii="Microsoft YaHei UI" w:eastAsia="Microsoft YaHei UI" w:hAnsi="Microsoft YaHei UI" w:hint="eastAsia"/>
                    </w:rPr>
                    <w:t>发表的论文质量较高，获得了公费</w:t>
                  </w:r>
                  <w:r w:rsidR="00B70D59">
                    <w:rPr>
                      <w:rFonts w:ascii="Microsoft YaHei UI" w:eastAsia="Microsoft YaHei UI" w:hAnsi="Microsoft YaHei UI" w:hint="eastAsia"/>
                    </w:rPr>
                    <w:t>前往英国</w:t>
                  </w:r>
                  <w:r w:rsidR="00BB30A3">
                    <w:rPr>
                      <w:rFonts w:ascii="Microsoft YaHei UI" w:eastAsia="Microsoft YaHei UI" w:hAnsi="Microsoft YaHei UI" w:hint="eastAsia"/>
                    </w:rPr>
                    <w:t>参与</w:t>
                  </w:r>
                  <w:r w:rsidR="00EF369A">
                    <w:rPr>
                      <w:rFonts w:ascii="Microsoft YaHei UI" w:eastAsia="Microsoft YaHei UI" w:hAnsi="Microsoft YaHei UI" w:hint="eastAsia"/>
                    </w:rPr>
                    <w:t>IEEE</w:t>
                  </w:r>
                  <w:r w:rsidR="00EF369A">
                    <w:rPr>
                      <w:rFonts w:ascii="Microsoft YaHei UI" w:eastAsia="Microsoft YaHei UI" w:hAnsi="Microsoft YaHei UI"/>
                    </w:rPr>
                    <w:t xml:space="preserve"> </w:t>
                  </w:r>
                  <w:r w:rsidR="00EF369A">
                    <w:rPr>
                      <w:rFonts w:ascii="Microsoft YaHei UI" w:eastAsia="Microsoft YaHei UI" w:hAnsi="Microsoft YaHei UI" w:hint="eastAsia"/>
                    </w:rPr>
                    <w:t>SMC</w:t>
                  </w:r>
                  <w:r w:rsidR="00BB30A3">
                    <w:rPr>
                      <w:rFonts w:ascii="Microsoft YaHei UI" w:eastAsia="Microsoft YaHei UI" w:hAnsi="Microsoft YaHei UI" w:hint="eastAsia"/>
                    </w:rPr>
                    <w:t>国际学术会议</w:t>
                  </w:r>
                  <w:r w:rsidR="00EF369A">
                    <w:rPr>
                      <w:rFonts w:ascii="Microsoft YaHei UI" w:eastAsia="Microsoft YaHei UI" w:hAnsi="Microsoft YaHei UI" w:hint="eastAsia"/>
                    </w:rPr>
                    <w:t>相关</w:t>
                  </w:r>
                  <w:r w:rsidR="00BB30A3">
                    <w:rPr>
                      <w:rFonts w:ascii="Microsoft YaHei UI" w:eastAsia="Microsoft YaHei UI" w:hAnsi="Microsoft YaHei UI" w:hint="eastAsia"/>
                    </w:rPr>
                    <w:t>的交流与学习的机会。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在阿里巴巴期间，曾为TOP平台</w:t>
                  </w:r>
                  <w:r w:rsidR="00E263CE">
                    <w:rPr>
                      <w:rFonts w:ascii="Microsoft YaHei UI" w:eastAsia="Microsoft YaHei UI" w:hAnsi="Microsoft YaHei UI" w:hint="eastAsia"/>
                    </w:rPr>
                    <w:t>（集团使用的网关平台）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编写过自动注册工具</w:t>
                  </w:r>
                  <w:r w:rsidR="00E263CE">
                    <w:rPr>
                      <w:rFonts w:ascii="Microsoft YaHei UI" w:eastAsia="Microsoft YaHei UI" w:hAnsi="Microsoft YaHei UI" w:hint="eastAsia"/>
                    </w:rPr>
                    <w:t>，解决了一直以来其他同类工具未解决的泛型解析问题，成为了TOP团队用户群中首推的自动注册工具，供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全集团研发</w:t>
                  </w:r>
                  <w:r w:rsidR="00E263CE">
                    <w:rPr>
                      <w:rFonts w:ascii="Microsoft YaHei UI" w:eastAsia="Microsoft YaHei UI" w:hAnsi="Microsoft YaHei UI" w:hint="eastAsia"/>
                    </w:rPr>
                    <w:t>使用。在蚂蚁金服期时收到了将蚂蚁价格工厂迁移至网商的任务，在其他系统都只作迁移的背景下，自己顶着压力重建了网商的价格工厂，能效远优于主站价格工厂，过程中荣获两项内部创新。总评：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自己</w:t>
                  </w:r>
                  <w:r w:rsidR="00EF369A">
                    <w:rPr>
                      <w:rFonts w:ascii="Microsoft YaHei UI" w:eastAsia="Microsoft YaHei UI" w:hAnsi="Microsoft YaHei UI" w:hint="eastAsia"/>
                    </w:rPr>
                    <w:t>对于使用技术来解决现实中的问题有着</w:t>
                  </w:r>
                  <w:r w:rsidR="00B70D59">
                    <w:rPr>
                      <w:rFonts w:ascii="Microsoft YaHei UI" w:eastAsia="Microsoft YaHei UI" w:hAnsi="Microsoft YaHei UI" w:hint="eastAsia"/>
                    </w:rPr>
                    <w:t>独到</w:t>
                  </w:r>
                  <w:r w:rsidR="00EF369A">
                    <w:rPr>
                      <w:rFonts w:ascii="Microsoft YaHei UI" w:eastAsia="Microsoft YaHei UI" w:hAnsi="Microsoft YaHei UI" w:hint="eastAsia"/>
                    </w:rPr>
                    <w:t>的Sense和</w:t>
                  </w:r>
                  <w:r w:rsidR="00F322C4">
                    <w:rPr>
                      <w:rFonts w:ascii="Microsoft YaHei UI" w:eastAsia="Microsoft YaHei UI" w:hAnsi="Microsoft YaHei UI" w:hint="eastAsia"/>
                    </w:rPr>
                    <w:t>敏锐性</w:t>
                  </w:r>
                  <w:r w:rsidR="00AC20BF">
                    <w:rPr>
                      <w:rFonts w:ascii="Microsoft YaHei UI" w:eastAsia="Microsoft YaHei UI" w:hAnsi="Microsoft YaHei UI" w:hint="eastAsia"/>
                    </w:rPr>
                    <w:t>。</w:t>
                  </w:r>
                </w:p>
                <w:p w:rsidR="00E263CE" w:rsidRPr="00E263CE" w:rsidRDefault="00E263CE" w:rsidP="005811EB">
                  <w:pPr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  <w:tr w:rsidR="005811EB" w:rsidRPr="002A5336" w:rsidTr="00EF369A">
              <w:tc>
                <w:tcPr>
                  <w:tcW w:w="2977" w:type="dxa"/>
                  <w:tcMar>
                    <w:top w:w="374" w:type="dxa"/>
                    <w:bottom w:w="115" w:type="dxa"/>
                  </w:tcMar>
                </w:tcPr>
                <w:p w:rsidR="005811EB" w:rsidRDefault="005811EB" w:rsidP="005811EB">
                  <w:pPr>
                    <w:pStyle w:val="3"/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F80806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CB0D365FFA4647418899F1E62FD514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:rsidR="008F6337" w:rsidRPr="00132C18" w:rsidRDefault="00132C18" w:rsidP="00132C18">
                  <w:pPr>
                    <w:pStyle w:val="4"/>
                    <w:rPr>
                      <w:rFonts w:asciiTheme="minorHAnsi" w:eastAsiaTheme="minorEastAsia" w:hAnsiTheme="minorHAnsi" w:hint="eastAsia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架构师</w:t>
                  </w:r>
                  <w:r w:rsidRPr="00132C18">
                    <w:rPr>
                      <w:rFonts w:hint="eastAsia"/>
                    </w:rPr>
                    <w:t>/</w:t>
                  </w:r>
                  <w:r w:rsidRPr="00132C18">
                    <w:rPr>
                      <w:rFonts w:hint="eastAsia"/>
                    </w:rPr>
                    <w:t>阿里巴巴</w:t>
                  </w:r>
                </w:p>
                <w:p w:rsidR="008F6337" w:rsidRPr="002A5336" w:rsidRDefault="00132C18" w:rsidP="008F6337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2018</w:t>
                  </w:r>
                  <w:r>
                    <w:rPr>
                      <w:rFonts w:ascii="Microsoft YaHei UI" w:eastAsia="Microsoft YaHei UI" w:hAnsi="Microsoft YaHei UI"/>
                    </w:rPr>
                    <w:t>/</w:t>
                  </w:r>
                  <w:r w:rsidRPr="00132C18">
                    <w:rPr>
                      <w:rFonts w:ascii="Microsoft YaHei UI" w:eastAsia="Microsoft YaHei UI" w:hAnsi="Microsoft YaHei UI" w:hint="eastAsia"/>
                    </w:rPr>
                    <w:t>10～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2</w:t>
                  </w:r>
                  <w:r>
                    <w:rPr>
                      <w:rFonts w:ascii="Microsoft YaHei UI" w:eastAsia="Microsoft YaHei UI" w:hAnsi="Microsoft YaHei UI"/>
                    </w:rPr>
                    <w:t>020/06</w:t>
                  </w:r>
                </w:p>
                <w:p w:rsidR="008F6337" w:rsidRPr="002A5336" w:rsidRDefault="00132C18" w:rsidP="00132C18">
                  <w:pPr>
                    <w:rPr>
                      <w:rFonts w:ascii="Microsoft YaHei UI" w:eastAsia="Microsoft YaHei UI" w:hAnsi="Microsoft YaHei UI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先后供职于集团大文娱和蚂蚁金服的网商银行，在大文娱负责负责麦座SaaS 系统体系设计、稳定性建设、基础框架建设、研发效能提高等。2019.03 加入网商银行，从 0 到 1 建设了银行的价格工厂，消除了计收费研发瓶颈，将新业务计费需求上线的周期从 3 周变为 10 小时。</w:t>
                  </w:r>
                </w:p>
                <w:p w:rsidR="007B2F5C" w:rsidRPr="002A5336" w:rsidRDefault="00132C18" w:rsidP="0043426C">
                  <w:pPr>
                    <w:pStyle w:val="4"/>
                    <w:rPr>
                      <w:rFonts w:ascii="Microsoft YaHei UI" w:eastAsia="Microsoft YaHei UI" w:hAnsi="Microsoft YaHei UI" w:hint="eastAsia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技术总监/乐车邦</w:t>
                  </w:r>
                </w:p>
                <w:p w:rsidR="007B2F5C" w:rsidRPr="002A5336" w:rsidRDefault="00132C18" w:rsidP="007B2F5C">
                  <w:pPr>
                    <w:pStyle w:val="5"/>
                    <w:rPr>
                      <w:rFonts w:ascii="Microsoft YaHei UI" w:eastAsia="Microsoft YaHei UI" w:hAnsi="Microsoft YaHei UI" w:hint="eastAsia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2016</w:t>
                  </w:r>
                  <w:r>
                    <w:rPr>
                      <w:rFonts w:ascii="Microsoft YaHei UI" w:eastAsia="Microsoft YaHei UI" w:hAnsi="Microsoft YaHei UI"/>
                    </w:rPr>
                    <w:t>/</w:t>
                  </w:r>
                  <w:r w:rsidRPr="00132C18">
                    <w:rPr>
                      <w:rFonts w:ascii="Microsoft YaHei UI" w:eastAsia="Microsoft YaHei UI" w:hAnsi="Microsoft YaHei UI" w:hint="eastAsia"/>
                    </w:rPr>
                    <w:t>06～2018</w:t>
                  </w:r>
                  <w:r>
                    <w:rPr>
                      <w:rFonts w:ascii="Microsoft YaHei UI" w:eastAsia="Microsoft YaHei UI" w:hAnsi="Microsoft YaHei UI"/>
                    </w:rPr>
                    <w:t>/</w:t>
                  </w:r>
                  <w:r w:rsidRPr="00132C18">
                    <w:rPr>
                      <w:rFonts w:ascii="Microsoft YaHei UI" w:eastAsia="Microsoft YaHei UI" w:hAnsi="Microsoft YaHei UI" w:hint="eastAsia"/>
                    </w:rPr>
                    <w:t>09</w:t>
                  </w:r>
                </w:p>
                <w:p w:rsidR="00132C18" w:rsidRDefault="00132C18" w:rsidP="00132C18">
                  <w:pPr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乐车邦是近几年车后 4S 店市场的领跑者，目前累计融资近 5.2 亿。在司任 SaaS 平台部技术总监兼资深架构师，带领团队从 0 到 1 建设了 4S 店SaaS 系统-魔轮，目前已推向市场。团队规模 30 人左右。</w:t>
                  </w:r>
                </w:p>
                <w:p w:rsidR="00132C18" w:rsidRPr="002A5336" w:rsidRDefault="004436FF" w:rsidP="00132C18">
                  <w:pPr>
                    <w:pStyle w:val="4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高级</w:t>
                  </w:r>
                  <w:r w:rsidR="00132C18">
                    <w:rPr>
                      <w:rFonts w:ascii="Microsoft YaHei UI" w:eastAsia="Microsoft YaHei UI" w:hAnsi="Microsoft YaHei UI" w:hint="eastAsia"/>
                    </w:rPr>
                    <w:t>工程师</w:t>
                  </w:r>
                  <w:r w:rsidR="00132C18" w:rsidRPr="00132C18">
                    <w:rPr>
                      <w:rFonts w:ascii="Microsoft YaHei UI" w:eastAsia="Microsoft YaHei UI" w:hAnsi="Microsoft YaHei UI" w:hint="eastAsia"/>
                    </w:rPr>
                    <w:t>/大众点评</w:t>
                  </w:r>
                </w:p>
                <w:p w:rsidR="00132C18" w:rsidRPr="002A5336" w:rsidRDefault="00132C18" w:rsidP="00132C18">
                  <w:pPr>
                    <w:pStyle w:val="5"/>
                    <w:rPr>
                      <w:rFonts w:ascii="Microsoft YaHei UI" w:eastAsia="Microsoft YaHei UI" w:hAnsi="Microsoft YaHei UI" w:hint="eastAsia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2015</w:t>
                  </w:r>
                  <w:r>
                    <w:rPr>
                      <w:rFonts w:ascii="Microsoft YaHei UI" w:eastAsia="Microsoft YaHei UI" w:hAnsi="Microsoft YaHei UI"/>
                    </w:rPr>
                    <w:t>/</w:t>
                  </w:r>
                  <w:r w:rsidRPr="00132C18">
                    <w:rPr>
                      <w:rFonts w:ascii="Microsoft YaHei UI" w:eastAsia="Microsoft YaHei UI" w:hAnsi="Microsoft YaHei UI" w:hint="eastAsia"/>
                    </w:rPr>
                    <w:t>06～2016</w:t>
                  </w:r>
                  <w:r>
                    <w:rPr>
                      <w:rFonts w:ascii="Microsoft YaHei UI" w:eastAsia="Microsoft YaHei UI" w:hAnsi="Microsoft YaHei UI"/>
                    </w:rPr>
                    <w:t>/</w:t>
                  </w:r>
                  <w:r w:rsidRPr="00132C18">
                    <w:rPr>
                      <w:rFonts w:ascii="Microsoft YaHei UI" w:eastAsia="Microsoft YaHei UI" w:hAnsi="Microsoft YaHei UI" w:hint="eastAsia"/>
                    </w:rPr>
                    <w:t>05</w:t>
                  </w:r>
                </w:p>
                <w:p w:rsidR="00132C18" w:rsidRDefault="00132C18" w:rsidP="00132C18">
                  <w:pPr>
                    <w:jc w:val="both"/>
                    <w:rPr>
                      <w:rFonts w:ascii="Microsoft YaHei UI" w:eastAsia="Microsoft YaHei UI" w:hAnsi="Microsoft YaHei UI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供职于大众点评核心部门——交易中心，从事优惠、订单、交易等需求研发。早期点评 APP 上的扫码免密支付项目（并支持 Apple Pay）就是由我负责设计和研发的。</w:t>
                  </w:r>
                </w:p>
                <w:p w:rsidR="00132C18" w:rsidRPr="002A5336" w:rsidRDefault="00132C18" w:rsidP="00132C18">
                  <w:pPr>
                    <w:pStyle w:val="4"/>
                    <w:rPr>
                      <w:rFonts w:ascii="Microsoft YaHei UI" w:eastAsia="Microsoft YaHei UI" w:hAnsi="Microsoft YaHei UI" w:hint="eastAsia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研发工程师/携程</w:t>
                  </w:r>
                </w:p>
                <w:p w:rsidR="00132C18" w:rsidRPr="002A5336" w:rsidRDefault="00132C18" w:rsidP="00132C18">
                  <w:pPr>
                    <w:pStyle w:val="5"/>
                    <w:rPr>
                      <w:rFonts w:ascii="Microsoft YaHei UI" w:eastAsia="Microsoft YaHei UI" w:hAnsi="Microsoft YaHei UI" w:hint="eastAsia"/>
                    </w:rPr>
                  </w:pPr>
                  <w:r w:rsidRPr="00132C18">
                    <w:rPr>
                      <w:rFonts w:ascii="Microsoft YaHei UI" w:eastAsia="Microsoft YaHei UI" w:hAnsi="Microsoft YaHei UI" w:hint="eastAsia"/>
                    </w:rPr>
                    <w:t>2013</w:t>
                  </w:r>
                  <w:r>
                    <w:rPr>
                      <w:rFonts w:ascii="Microsoft YaHei UI" w:eastAsia="Microsoft YaHei UI" w:hAnsi="Microsoft YaHei UI"/>
                    </w:rPr>
                    <w:t>/</w:t>
                  </w:r>
                  <w:r w:rsidRPr="00132C18">
                    <w:rPr>
                      <w:rFonts w:ascii="Microsoft YaHei UI" w:eastAsia="Microsoft YaHei UI" w:hAnsi="Microsoft YaHei UI" w:hint="eastAsia"/>
                    </w:rPr>
                    <w:t>12～2015</w:t>
                  </w:r>
                  <w:r>
                    <w:rPr>
                      <w:rFonts w:ascii="Microsoft YaHei UI" w:eastAsia="Microsoft YaHei UI" w:hAnsi="Microsoft YaHei UI"/>
                    </w:rPr>
                    <w:t>/</w:t>
                  </w:r>
                  <w:r w:rsidRPr="00132C18">
                    <w:rPr>
                      <w:rFonts w:ascii="Microsoft YaHei UI" w:eastAsia="Microsoft YaHei UI" w:hAnsi="Microsoft YaHei UI" w:hint="eastAsia"/>
                    </w:rPr>
                    <w:t>05</w:t>
                  </w:r>
                </w:p>
                <w:p w:rsidR="00132C18" w:rsidRPr="00132C18" w:rsidRDefault="004436FF" w:rsidP="004436FF">
                  <w:pPr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 w:rsidRPr="004436FF">
                    <w:rPr>
                      <w:rFonts w:ascii="Microsoft YaHei UI" w:eastAsia="Microsoft YaHei UI" w:hAnsi="Microsoft YaHei UI" w:hint="eastAsia"/>
                    </w:rPr>
                    <w:t>2013 年校招进入携程（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现场</w:t>
                  </w:r>
                  <w:r w:rsidRPr="004436FF">
                    <w:rPr>
                      <w:rFonts w:ascii="Microsoft YaHei UI" w:eastAsia="Microsoft YaHei UI" w:hAnsi="Microsoft YaHei UI" w:hint="eastAsia"/>
                    </w:rPr>
                    <w:t>笔试+3 轮面试），从事酒店团购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相关定制化爬虫的研发，半年后加入新成立的技术专家组负责全自动下单机器人的部分研发</w:t>
                  </w:r>
                  <w:r w:rsidRPr="004436FF">
                    <w:rPr>
                      <w:rFonts w:ascii="Microsoft YaHei UI" w:eastAsia="Microsoft YaHei UI" w:hAnsi="Microsoft YaHei UI" w:hint="eastAsia"/>
                    </w:rPr>
                    <w:t>。2014 年利用互质数的特性设计了 o(1)时间复杂度的无密码券号生成算法，申请了专利，获得了 2014 年年度 B 级专利奖。</w:t>
                  </w:r>
                </w:p>
                <w:p w:rsidR="00FF3716" w:rsidRPr="005C1C89" w:rsidRDefault="00FF3716" w:rsidP="00FF3716">
                  <w:pPr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F80806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95FF7B6192778848ADEF772156BF5B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:rsidR="007B2F5C" w:rsidRPr="002A5336" w:rsidRDefault="005C1C89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硕士学位|</w:t>
                  </w:r>
                  <w:r w:rsidRPr="005C1C89">
                    <w:rPr>
                      <w:rFonts w:ascii="Microsoft YaHei UI" w:eastAsia="Microsoft YaHei UI" w:hAnsi="Microsoft YaHei UI"/>
                    </w:rPr>
                    <w:t>2011/09~2014/06</w:t>
                  </w:r>
                </w:p>
                <w:p w:rsidR="007B2F5C" w:rsidRPr="002A5336" w:rsidRDefault="005C1C89" w:rsidP="007B2F5C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南京信息工程大学</w:t>
                  </w:r>
                </w:p>
                <w:p w:rsidR="005C1C89" w:rsidRDefault="005C1C89" w:rsidP="00D65E01">
                  <w:pPr>
                    <w:rPr>
                      <w:rFonts w:ascii="Microsoft YaHei UI" w:eastAsia="Microsoft YaHei UI" w:hAnsi="Microsoft YaHei UI"/>
                    </w:rPr>
                  </w:pPr>
                  <w:r w:rsidRPr="005C1C89">
                    <w:rPr>
                      <w:rFonts w:ascii="Microsoft YaHei UI" w:eastAsia="Microsoft YaHei UI" w:hAnsi="Microsoft YaHei UI" w:hint="eastAsia"/>
                    </w:rPr>
                    <w:t>计算机应用专业。学习方向包括人工智能（SVM、NN神经网络）和物联网技术和应用（无线传感器网络路由算法）两块。发表IEEE论文若干（见刊物）。</w:t>
                  </w:r>
                  <w:r w:rsidR="00D65E01">
                    <w:rPr>
                      <w:rFonts w:ascii="Microsoft YaHei UI" w:eastAsia="Microsoft YaHei UI" w:hAnsi="Microsoft YaHei UI" w:hint="eastAsia"/>
                    </w:rPr>
                    <w:t>在校</w:t>
                  </w:r>
                  <w:r w:rsidR="00D65E01" w:rsidRPr="00D65E01">
                    <w:rPr>
                      <w:rFonts w:ascii="Microsoft YaHei UI" w:eastAsia="Microsoft YaHei UI" w:hAnsi="Microsoft YaHei UI" w:hint="eastAsia"/>
                    </w:rPr>
                    <w:t>科研成果突出</w:t>
                  </w:r>
                  <w:r w:rsidR="00D65E01">
                    <w:rPr>
                      <w:rFonts w:ascii="Microsoft YaHei UI" w:eastAsia="Microsoft YaHei UI" w:hAnsi="Microsoft YaHei UI" w:hint="eastAsia"/>
                    </w:rPr>
                    <w:t>，</w:t>
                  </w:r>
                  <w:r w:rsidR="00D65E01" w:rsidRPr="00D65E01">
                    <w:rPr>
                      <w:rFonts w:ascii="Microsoft YaHei UI" w:eastAsia="Microsoft YaHei UI" w:hAnsi="Microsoft YaHei UI" w:hint="eastAsia"/>
                    </w:rPr>
                    <w:t>获得了2013年研究生国家奖学金。</w:t>
                  </w:r>
                </w:p>
                <w:p w:rsidR="005C1C89" w:rsidRDefault="005C1C89" w:rsidP="007B2F5C">
                  <w:pPr>
                    <w:rPr>
                      <w:rFonts w:ascii="Microsoft YaHei UI" w:eastAsia="Microsoft YaHei UI" w:hAnsi="Microsoft YaHei UI"/>
                      <w:b/>
                    </w:rPr>
                  </w:pPr>
                  <w:r w:rsidRPr="005C1C89">
                    <w:rPr>
                      <w:rFonts w:ascii="Microsoft YaHei UI" w:eastAsia="Microsoft YaHei UI" w:hAnsi="Microsoft YaHei UI" w:hint="eastAsia"/>
                      <w:b/>
                    </w:rPr>
                    <w:t>学士学位|</w:t>
                  </w:r>
                  <w:r w:rsidRPr="005C1C89">
                    <w:rPr>
                      <w:rFonts w:ascii="Microsoft YaHei UI" w:eastAsia="Microsoft YaHei UI" w:hAnsi="Microsoft YaHei UI"/>
                      <w:b/>
                    </w:rPr>
                    <w:t>2007/09~2011/06</w:t>
                  </w:r>
                </w:p>
                <w:p w:rsidR="005C1C89" w:rsidRDefault="005C1C89" w:rsidP="007B2F5C">
                  <w:pPr>
                    <w:rPr>
                      <w:rFonts w:ascii="Microsoft YaHei UI" w:eastAsia="Microsoft YaHei UI" w:hAnsi="Microsoft YaHei UI"/>
                    </w:rPr>
                  </w:pPr>
                  <w:r w:rsidRPr="005C1C89">
                    <w:rPr>
                      <w:rFonts w:ascii="Microsoft YaHei UI" w:eastAsia="Microsoft YaHei UI" w:hAnsi="Microsoft YaHei UI" w:hint="eastAsia"/>
                    </w:rPr>
                    <w:t>南京信息工程大学</w:t>
                  </w:r>
                </w:p>
                <w:p w:rsidR="00FF3716" w:rsidRPr="005C1C89" w:rsidRDefault="005C1C89" w:rsidP="002A4AA9">
                  <w:pPr>
                    <w:rPr>
                      <w:rFonts w:ascii="Microsoft YaHei UI" w:eastAsia="Microsoft YaHei UI" w:hAnsi="Microsoft YaHei UI"/>
                    </w:rPr>
                  </w:pPr>
                  <w:r w:rsidRPr="005C1C89">
                    <w:rPr>
                      <w:rFonts w:ascii="Microsoft YaHei UI" w:eastAsia="Microsoft YaHei UI" w:hAnsi="Microsoft YaHei UI" w:hint="eastAsia"/>
                    </w:rPr>
                    <w:t>软件工程专业。学习方向包括软件工程、SVM（支持向量机）、入侵检测等。毕设将SVM应用到入侵检测系统(IDS)内，获得了江苏省三等奖和其他一些奖项。大三任校ACM竞赛培训团队学生负责人兼DP（动态规划）讲师。</w:t>
                  </w: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2A5336" w:rsidRDefault="008556A9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获奖和荣誉</w:t>
                  </w:r>
                </w:p>
                <w:p w:rsidR="005811EB" w:rsidRDefault="005811EB" w:rsidP="008556A9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5811EB">
                    <w:rPr>
                      <w:rFonts w:ascii="Microsoft YaHei UI" w:eastAsia="Microsoft YaHei UI" w:hAnsi="Microsoft YaHei UI" w:hint="eastAsia"/>
                    </w:rPr>
                    <w:t>2020.01 阿里巴巴2019年双十一技术征文”峰云之巅”个人奖。</w:t>
                  </w:r>
                </w:p>
                <w:p w:rsidR="008556A9" w:rsidRPr="008556A9" w:rsidRDefault="005811EB" w:rsidP="005811E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5811EB">
                    <w:rPr>
                      <w:rFonts w:ascii="Microsoft YaHei UI" w:eastAsia="Microsoft YaHei UI" w:hAnsi="Microsoft YaHei UI" w:hint="eastAsia"/>
                    </w:rPr>
                    <w:t>2019.04 阿里集团《第二届研发效能征文》优秀文章奖，并在阿里第二届能效峰会上展出。</w:t>
                  </w:r>
                </w:p>
                <w:p w:rsidR="008556A9" w:rsidRPr="008556A9" w:rsidRDefault="008556A9" w:rsidP="008556A9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8556A9">
                    <w:rPr>
                      <w:rFonts w:ascii="Microsoft YaHei UI" w:eastAsia="Microsoft YaHei UI" w:hAnsi="Microsoft YaHei UI" w:hint="eastAsia"/>
                    </w:rPr>
                    <w:t>2015.04 携程2015年Q1季度优秀技术员工奖。</w:t>
                  </w:r>
                </w:p>
                <w:p w:rsidR="005811EB" w:rsidRPr="005811EB" w:rsidRDefault="005811EB" w:rsidP="005811EB">
                  <w:pPr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  <w:r w:rsidRPr="005811EB">
                    <w:rPr>
                      <w:rFonts w:ascii="Microsoft YaHei UI" w:eastAsia="Microsoft YaHei UI" w:hAnsi="Microsoft YaHei UI" w:hint="eastAsia"/>
                    </w:rPr>
                    <w:t>2014.12 携程2014年B级专利奖：利用互质数的特性生成不易被猜中的券号、时间复杂度为O(1)。</w:t>
                  </w:r>
                </w:p>
                <w:p w:rsidR="005811EB" w:rsidRPr="005811EB" w:rsidRDefault="005811EB" w:rsidP="005811EB">
                  <w:pPr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  <w:r w:rsidRPr="005811EB">
                    <w:rPr>
                      <w:rFonts w:ascii="Microsoft YaHei UI" w:eastAsia="Microsoft YaHei UI" w:hAnsi="Microsoft YaHei UI" w:hint="eastAsia"/>
                    </w:rPr>
                    <w:t xml:space="preserve">2012.12 </w:t>
                  </w:r>
                  <w:r w:rsidR="00D9537B">
                    <w:rPr>
                      <w:rFonts w:ascii="Microsoft YaHei UI" w:eastAsia="Microsoft YaHei UI" w:hAnsi="Microsoft YaHei UI" w:hint="eastAsia"/>
                    </w:rPr>
                    <w:t>中国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硕士</w:t>
                  </w:r>
                  <w:r w:rsidRPr="005811EB">
                    <w:rPr>
                      <w:rFonts w:ascii="Microsoft YaHei UI" w:eastAsia="Microsoft YaHei UI" w:hAnsi="Microsoft YaHei UI" w:hint="eastAsia"/>
                    </w:rPr>
                    <w:t>研究生国家奖学金。</w:t>
                  </w:r>
                </w:p>
                <w:p w:rsidR="005811EB" w:rsidRDefault="005811EB" w:rsidP="005811E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5811EB">
                    <w:rPr>
                      <w:rFonts w:ascii="Microsoft YaHei UI" w:eastAsia="Microsoft YaHei UI" w:hAnsi="Microsoft YaHei UI" w:hint="eastAsia"/>
                    </w:rPr>
                    <w:t>2011.06 江苏省大学生优秀毕业论文省三等奖。</w:t>
                  </w:r>
                </w:p>
                <w:p w:rsidR="005811EB" w:rsidRPr="005811EB" w:rsidRDefault="005811EB" w:rsidP="005811EB">
                  <w:pPr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</w:p>
                <w:p w:rsidR="00402143" w:rsidRDefault="00402143" w:rsidP="00402143">
                  <w:pPr>
                    <w:jc w:val="left"/>
                  </w:pPr>
                  <w:r>
                    <w:rPr>
                      <w:rFonts w:ascii="Microsoft YaHei UI" w:eastAsia="Microsoft YaHei UI" w:hAnsi="Microsoft YaHei UI" w:hint="eastAsia"/>
                    </w:rPr>
                    <w:t>更多获奖见：</w:t>
                  </w:r>
                  <w:r w:rsidR="00F80806">
                    <w:fldChar w:fldCharType="begin"/>
                  </w:r>
                  <w:r w:rsidR="00F80806">
                    <w:instrText xml:space="preserve"> HYPERLINK "https://www.tbwork.org/2007/09/01/prize-and-achievements/" </w:instrText>
                  </w:r>
                  <w:r w:rsidR="00F80806">
                    <w:fldChar w:fldCharType="separate"/>
                  </w:r>
                  <w:r w:rsidRPr="00402143">
                    <w:rPr>
                      <w:rStyle w:val="af"/>
                      <w:rFonts w:ascii="Lantinghei SC Extralight" w:eastAsia="Lantinghei SC Extralight" w:hint="eastAsia"/>
                    </w:rPr>
                    <w:t>https://www.tbwork.org/2007/09/01/prize-and-achievements/</w:t>
                  </w:r>
                  <w:r w:rsidR="00F80806">
                    <w:rPr>
                      <w:rStyle w:val="af"/>
                      <w:rFonts w:ascii="Lantinghei SC Extralight" w:eastAsia="Lantinghei SC Extralight"/>
                    </w:rPr>
                    <w:fldChar w:fldCharType="end"/>
                  </w:r>
                </w:p>
                <w:p w:rsidR="00402143" w:rsidRPr="00402143" w:rsidRDefault="00402143" w:rsidP="008556A9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402143" w:rsidRDefault="00402143" w:rsidP="00402143">
      <w:pPr>
        <w:pStyle w:val="2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专利</w:t>
      </w:r>
      <w:r w:rsidR="00DF7077">
        <w:rPr>
          <w:rFonts w:ascii="Microsoft YaHei UI" w:eastAsia="Microsoft YaHei UI" w:hAnsi="Microsoft YaHei UI" w:hint="eastAsia"/>
        </w:rPr>
        <w:t>和创新</w:t>
      </w:r>
    </w:p>
    <w:p w:rsidR="00DF7077" w:rsidRPr="00DF7077" w:rsidRDefault="00DF7077" w:rsidP="00DF7077">
      <w:pPr>
        <w:pStyle w:val="a9"/>
        <w:jc w:val="both"/>
        <w:rPr>
          <w:rFonts w:ascii="Microsoft YaHei UI" w:eastAsia="Microsoft YaHei UI" w:hAnsi="Microsoft YaHei UI" w:hint="eastAsia"/>
        </w:rPr>
      </w:pPr>
      <w:r w:rsidRPr="00DF7077">
        <w:rPr>
          <w:rFonts w:ascii="Microsoft YaHei UI" w:eastAsia="Microsoft YaHei UI" w:hAnsi="Microsoft YaHei UI" w:hint="eastAsia"/>
        </w:rPr>
        <w:t>2020.01 【阿里巴巴-内部创新】：一种高效的中文费用计算规则研发和测试方案</w:t>
      </w:r>
    </w:p>
    <w:p w:rsidR="00DF7077" w:rsidRPr="00DF7077" w:rsidRDefault="00DF7077" w:rsidP="00DF7077">
      <w:pPr>
        <w:pStyle w:val="a9"/>
        <w:jc w:val="both"/>
        <w:rPr>
          <w:rFonts w:ascii="Microsoft YaHei UI" w:eastAsia="Microsoft YaHei UI" w:hAnsi="Microsoft YaHei UI" w:hint="eastAsia"/>
        </w:rPr>
      </w:pPr>
      <w:r w:rsidRPr="00DF7077">
        <w:rPr>
          <w:rFonts w:ascii="Microsoft YaHei UI" w:eastAsia="Microsoft YaHei UI" w:hAnsi="Microsoft YaHei UI" w:hint="eastAsia"/>
        </w:rPr>
        <w:t>2020.03 【阿里巴巴-内部创新】：一种级联多输入场景下的自动布局算法</w:t>
      </w:r>
    </w:p>
    <w:p w:rsidR="00DF7077" w:rsidRPr="00DF7077" w:rsidRDefault="00DF7077" w:rsidP="00DF7077">
      <w:pPr>
        <w:pStyle w:val="a9"/>
        <w:jc w:val="both"/>
        <w:rPr>
          <w:rFonts w:ascii="Microsoft YaHei UI" w:eastAsia="Microsoft YaHei UI" w:hAnsi="Microsoft YaHei UI" w:hint="eastAsia"/>
        </w:rPr>
      </w:pPr>
      <w:r w:rsidRPr="00DF7077">
        <w:rPr>
          <w:rFonts w:ascii="Microsoft YaHei UI" w:eastAsia="Microsoft YaHei UI" w:hAnsi="Microsoft YaHei UI" w:hint="eastAsia"/>
        </w:rPr>
        <w:t>2014.07 【在校-专利】：一种动态绘制交通诱导屏地图和路况更新的方法，专利号：CN103956063A</w:t>
      </w:r>
    </w:p>
    <w:p w:rsidR="00DF7077" w:rsidRPr="00DF7077" w:rsidRDefault="00DF7077" w:rsidP="00DF7077">
      <w:pPr>
        <w:pStyle w:val="a9"/>
        <w:jc w:val="both"/>
        <w:rPr>
          <w:rFonts w:ascii="Microsoft YaHei UI" w:eastAsia="Microsoft YaHei UI" w:hAnsi="Microsoft YaHei UI" w:hint="eastAsia"/>
        </w:rPr>
      </w:pPr>
      <w:r w:rsidRPr="00DF7077">
        <w:rPr>
          <w:rFonts w:ascii="Microsoft YaHei UI" w:eastAsia="Microsoft YaHei UI" w:hAnsi="Microsoft YaHei UI" w:hint="eastAsia"/>
        </w:rPr>
        <w:t>2014.08 【在校-专利】：一种电力需求侧消费状态等级的动态定义方法发明专利，专利号：CN103971297A</w:t>
      </w:r>
    </w:p>
    <w:p w:rsidR="00DF7077" w:rsidRPr="00DF7077" w:rsidRDefault="00DF7077" w:rsidP="00DF7077">
      <w:pPr>
        <w:pStyle w:val="a9"/>
        <w:jc w:val="both"/>
        <w:rPr>
          <w:rFonts w:ascii="Microsoft YaHei UI" w:eastAsia="Microsoft YaHei UI" w:hAnsi="Microsoft YaHei UI" w:hint="eastAsia"/>
        </w:rPr>
      </w:pPr>
      <w:r w:rsidRPr="00DF7077">
        <w:rPr>
          <w:rFonts w:ascii="Microsoft YaHei UI" w:eastAsia="Microsoft YaHei UI" w:hAnsi="Microsoft YaHei UI" w:hint="eastAsia"/>
        </w:rPr>
        <w:t>2014.08 【在校-专利】：一种用于电力需求侧采集节点基于多播树的代码分发方法，专利号：CN103974202A</w:t>
      </w:r>
    </w:p>
    <w:p w:rsidR="00DF7077" w:rsidRPr="00DF7077" w:rsidRDefault="00DF7077" w:rsidP="00DF7077">
      <w:pPr>
        <w:pStyle w:val="a9"/>
        <w:jc w:val="both"/>
        <w:rPr>
          <w:rFonts w:ascii="Microsoft YaHei UI" w:eastAsia="Microsoft YaHei UI" w:hAnsi="Microsoft YaHei UI" w:hint="eastAsia"/>
        </w:rPr>
      </w:pPr>
      <w:r w:rsidRPr="00DF7077">
        <w:rPr>
          <w:rFonts w:ascii="Microsoft YaHei UI" w:eastAsia="Microsoft YaHei UI" w:hAnsi="Microsoft YaHei UI" w:hint="eastAsia"/>
        </w:rPr>
        <w:t>2014.08 【在校-专利】：一种基于链路质量的电力需求侧采集网络数据分发方法，专利号：CN103974203A</w:t>
      </w:r>
    </w:p>
    <w:p w:rsidR="00DF7077" w:rsidRDefault="00DF7077" w:rsidP="00DF7077">
      <w:pPr>
        <w:pStyle w:val="a9"/>
        <w:jc w:val="both"/>
        <w:rPr>
          <w:rFonts w:ascii="Microsoft YaHei UI" w:eastAsia="Microsoft YaHei UI" w:hAnsi="Microsoft YaHei UI"/>
        </w:rPr>
      </w:pPr>
      <w:r w:rsidRPr="00DF7077">
        <w:rPr>
          <w:rFonts w:ascii="Microsoft YaHei UI" w:eastAsia="Microsoft YaHei UI" w:hAnsi="Microsoft YaHei UI" w:hint="eastAsia"/>
        </w:rPr>
        <w:t>2014.08 【在校-专利】：一种电力需求侧消费状态的图形化反馈方法，专利号：CN103985063A</w:t>
      </w:r>
    </w:p>
    <w:p w:rsidR="00DF7077" w:rsidRDefault="00DF7077" w:rsidP="00DF7077">
      <w:pPr>
        <w:pStyle w:val="a9"/>
        <w:jc w:val="both"/>
        <w:rPr>
          <w:rFonts w:ascii="Microsoft YaHei UI" w:eastAsia="Microsoft YaHei UI" w:hAnsi="Microsoft YaHei UI" w:hint="eastAsia"/>
        </w:rPr>
      </w:pPr>
    </w:p>
    <w:p w:rsidR="00402143" w:rsidRDefault="00402143" w:rsidP="00402143">
      <w:pPr>
        <w:pStyle w:val="2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发表刊物</w:t>
      </w:r>
    </w:p>
    <w:p w:rsidR="00402143" w:rsidRPr="00402143" w:rsidRDefault="00402143" w:rsidP="00402143">
      <w:pPr>
        <w:pStyle w:val="a9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1 </w:t>
      </w:r>
      <w:r w:rsidRPr="00402143">
        <w:rPr>
          <w:rFonts w:ascii="Microsoft YaHei UI" w:eastAsia="Microsoft YaHei UI" w:hAnsi="Microsoft YaHei UI"/>
        </w:rPr>
        <w:t xml:space="preserve">Bo Tang, </w:t>
      </w:r>
      <w:proofErr w:type="spellStart"/>
      <w:r w:rsidRPr="00402143">
        <w:rPr>
          <w:rFonts w:ascii="Microsoft YaHei UI" w:eastAsia="Microsoft YaHei UI" w:hAnsi="Microsoft YaHei UI"/>
        </w:rPr>
        <w:t>Dingcheng</w:t>
      </w:r>
      <w:proofErr w:type="spellEnd"/>
      <w:r w:rsidRPr="00402143">
        <w:rPr>
          <w:rFonts w:ascii="Microsoft YaHei UI" w:eastAsia="Microsoft YaHei UI" w:hAnsi="Microsoft YaHei UI"/>
        </w:rPr>
        <w:t xml:space="preserve"> Wang and Hui Zhang, A Centralized Clustering Geographic Energy Aware Routing for Wireless Sensor Networks. IEEE International Conference on Systems, Man, and Cybernetics. </w:t>
      </w:r>
      <w:proofErr w:type="spellStart"/>
      <w:r w:rsidRPr="00402143">
        <w:rPr>
          <w:rFonts w:ascii="Microsoft YaHei UI" w:eastAsia="Microsoft YaHei UI" w:hAnsi="Microsoft YaHei UI"/>
        </w:rPr>
        <w:t>Mancheseter</w:t>
      </w:r>
      <w:proofErr w:type="spellEnd"/>
      <w:r w:rsidRPr="00402143">
        <w:rPr>
          <w:rFonts w:ascii="Microsoft YaHei UI" w:eastAsia="Microsoft YaHei UI" w:hAnsi="Microsoft YaHei UI"/>
        </w:rPr>
        <w:t>, UK. Oct. 13-16, 2013.</w:t>
      </w:r>
    </w:p>
    <w:p w:rsidR="00402143" w:rsidRPr="00402143" w:rsidRDefault="00402143" w:rsidP="00402143">
      <w:pPr>
        <w:pStyle w:val="a9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2 </w:t>
      </w:r>
      <w:r w:rsidRPr="00402143">
        <w:rPr>
          <w:rFonts w:ascii="Microsoft YaHei UI" w:eastAsia="Microsoft YaHei UI" w:hAnsi="Microsoft YaHei UI"/>
        </w:rPr>
        <w:t xml:space="preserve">Bo Tang, </w:t>
      </w:r>
      <w:proofErr w:type="spellStart"/>
      <w:r w:rsidRPr="00402143">
        <w:rPr>
          <w:rFonts w:ascii="Microsoft YaHei UI" w:eastAsia="Microsoft YaHei UI" w:hAnsi="Microsoft YaHei UI"/>
        </w:rPr>
        <w:t>Jin</w:t>
      </w:r>
      <w:proofErr w:type="spellEnd"/>
      <w:r w:rsidRPr="00402143">
        <w:rPr>
          <w:rFonts w:ascii="Microsoft YaHei UI" w:eastAsia="Microsoft YaHei UI" w:hAnsi="Microsoft YaHei UI"/>
        </w:rPr>
        <w:t xml:space="preserve"> Wang, </w:t>
      </w:r>
      <w:proofErr w:type="spellStart"/>
      <w:r w:rsidRPr="00402143">
        <w:rPr>
          <w:rFonts w:ascii="Microsoft YaHei UI" w:eastAsia="Microsoft YaHei UI" w:hAnsi="Microsoft YaHei UI"/>
        </w:rPr>
        <w:t>Xuehua</w:t>
      </w:r>
      <w:proofErr w:type="spellEnd"/>
      <w:r w:rsidRPr="00402143">
        <w:rPr>
          <w:rFonts w:ascii="Microsoft YaHei UI" w:eastAsia="Microsoft YaHei UI" w:hAnsi="Microsoft YaHei UI"/>
        </w:rPr>
        <w:t xml:space="preserve"> </w:t>
      </w:r>
      <w:proofErr w:type="spellStart"/>
      <w:r w:rsidRPr="00402143">
        <w:rPr>
          <w:rFonts w:ascii="Microsoft YaHei UI" w:eastAsia="Microsoft YaHei UI" w:hAnsi="Microsoft YaHei UI"/>
        </w:rPr>
        <w:t>Geng</w:t>
      </w:r>
      <w:proofErr w:type="spellEnd"/>
      <w:r w:rsidRPr="00402143">
        <w:rPr>
          <w:rFonts w:ascii="Microsoft YaHei UI" w:eastAsia="Microsoft YaHei UI" w:hAnsi="Microsoft YaHei UI"/>
        </w:rPr>
        <w:t xml:space="preserve">, </w:t>
      </w:r>
      <w:proofErr w:type="spellStart"/>
      <w:r w:rsidRPr="00402143">
        <w:rPr>
          <w:rFonts w:ascii="Microsoft YaHei UI" w:eastAsia="Microsoft YaHei UI" w:hAnsi="Microsoft YaHei UI"/>
        </w:rPr>
        <w:t>Yuhui</w:t>
      </w:r>
      <w:proofErr w:type="spellEnd"/>
      <w:r w:rsidRPr="00402143">
        <w:rPr>
          <w:rFonts w:ascii="Microsoft YaHei UI" w:eastAsia="Microsoft YaHei UI" w:hAnsi="Microsoft YaHei UI"/>
        </w:rPr>
        <w:t xml:space="preserve"> Zheng, </w:t>
      </w:r>
      <w:proofErr w:type="spellStart"/>
      <w:r w:rsidRPr="00402143">
        <w:rPr>
          <w:rFonts w:ascii="Microsoft YaHei UI" w:eastAsia="Microsoft YaHei UI" w:hAnsi="Microsoft YaHei UI"/>
        </w:rPr>
        <w:t>Jeong-Uk</w:t>
      </w:r>
      <w:proofErr w:type="spellEnd"/>
      <w:r w:rsidRPr="00402143">
        <w:rPr>
          <w:rFonts w:ascii="Microsoft YaHei UI" w:eastAsia="Microsoft YaHei UI" w:hAnsi="Microsoft YaHei UI"/>
        </w:rPr>
        <w:t xml:space="preserve"> Kim (), A Novel Data Retrieving Mechanism in Wireless Sensor Networks with Path-Limited Mobile Sink, International Journal of Grid and Distributed </w:t>
      </w:r>
      <w:proofErr w:type="spellStart"/>
      <w:r w:rsidRPr="00402143">
        <w:rPr>
          <w:rFonts w:ascii="Microsoft YaHei UI" w:eastAsia="Microsoft YaHei UI" w:hAnsi="Microsoft YaHei UI"/>
        </w:rPr>
        <w:t>Computin</w:t>
      </w:r>
      <w:proofErr w:type="spellEnd"/>
      <w:r w:rsidRPr="00402143">
        <w:rPr>
          <w:rFonts w:ascii="Microsoft YaHei UI" w:eastAsia="Microsoft YaHei UI" w:hAnsi="Microsoft YaHei UI"/>
        </w:rPr>
        <w:t xml:space="preserve">, Vol. 5, No. 3, pp.133-140, September, </w:t>
      </w:r>
      <w:proofErr w:type="gramStart"/>
      <w:r w:rsidRPr="00402143">
        <w:rPr>
          <w:rFonts w:ascii="Microsoft YaHei UI" w:eastAsia="Microsoft YaHei UI" w:hAnsi="Microsoft YaHei UI"/>
        </w:rPr>
        <w:t>2012.*</w:t>
      </w:r>
      <w:proofErr w:type="gramEnd"/>
    </w:p>
    <w:p w:rsidR="00402143" w:rsidRDefault="00402143" w:rsidP="008556A9">
      <w:pPr>
        <w:pStyle w:val="a9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3 </w:t>
      </w:r>
      <w:proofErr w:type="spellStart"/>
      <w:r w:rsidRPr="00402143">
        <w:rPr>
          <w:rFonts w:ascii="Microsoft YaHei UI" w:eastAsia="Microsoft YaHei UI" w:hAnsi="Microsoft YaHei UI"/>
        </w:rPr>
        <w:t>Jin</w:t>
      </w:r>
      <w:proofErr w:type="spellEnd"/>
      <w:r w:rsidRPr="00402143">
        <w:rPr>
          <w:rFonts w:ascii="Microsoft YaHei UI" w:eastAsia="Microsoft YaHei UI" w:hAnsi="Microsoft YaHei UI"/>
        </w:rPr>
        <w:t xml:space="preserve"> Wang, Bo Tang, </w:t>
      </w:r>
      <w:proofErr w:type="spellStart"/>
      <w:r w:rsidRPr="00402143">
        <w:rPr>
          <w:rFonts w:ascii="Microsoft YaHei UI" w:eastAsia="Microsoft YaHei UI" w:hAnsi="Microsoft YaHei UI"/>
        </w:rPr>
        <w:t>Tinghuai</w:t>
      </w:r>
      <w:proofErr w:type="spellEnd"/>
      <w:r w:rsidRPr="00402143">
        <w:rPr>
          <w:rFonts w:ascii="Microsoft YaHei UI" w:eastAsia="Microsoft YaHei UI" w:hAnsi="Microsoft YaHei UI"/>
        </w:rPr>
        <w:t xml:space="preserve"> Ma, </w:t>
      </w:r>
      <w:proofErr w:type="spellStart"/>
      <w:r w:rsidRPr="00402143">
        <w:rPr>
          <w:rFonts w:ascii="Microsoft YaHei UI" w:eastAsia="Microsoft YaHei UI" w:hAnsi="Microsoft YaHei UI"/>
        </w:rPr>
        <w:t>Yuhui</w:t>
      </w:r>
      <w:proofErr w:type="spellEnd"/>
      <w:r w:rsidRPr="00402143">
        <w:rPr>
          <w:rFonts w:ascii="Microsoft YaHei UI" w:eastAsia="Microsoft YaHei UI" w:hAnsi="Microsoft YaHei UI"/>
        </w:rPr>
        <w:t xml:space="preserve"> Zheng, </w:t>
      </w:r>
      <w:proofErr w:type="spellStart"/>
      <w:r w:rsidRPr="00402143">
        <w:rPr>
          <w:rFonts w:ascii="Microsoft YaHei UI" w:eastAsia="Microsoft YaHei UI" w:hAnsi="Microsoft YaHei UI"/>
        </w:rPr>
        <w:t>Jeong-Uk</w:t>
      </w:r>
      <w:proofErr w:type="spellEnd"/>
      <w:r w:rsidRPr="00402143">
        <w:rPr>
          <w:rFonts w:ascii="Microsoft YaHei UI" w:eastAsia="Microsoft YaHei UI" w:hAnsi="Microsoft YaHei UI"/>
        </w:rPr>
        <w:t xml:space="preserve"> Kim (), A Novel Sub-optimum Data Transmission Algorithm for Wireless Sensor Networks, International Journal of Hybrid Information Technology, Vol.5, No.4, pp. 171-178, October, </w:t>
      </w:r>
      <w:proofErr w:type="gramStart"/>
      <w:r w:rsidRPr="00402143">
        <w:rPr>
          <w:rFonts w:ascii="Microsoft YaHei UI" w:eastAsia="Microsoft YaHei UI" w:hAnsi="Microsoft YaHei UI"/>
        </w:rPr>
        <w:t>2012.*</w:t>
      </w:r>
      <w:proofErr w:type="gramEnd"/>
    </w:p>
    <w:p w:rsidR="00F322C4" w:rsidRDefault="00F322C4" w:rsidP="008556A9">
      <w:pPr>
        <w:pStyle w:val="a9"/>
        <w:jc w:val="both"/>
        <w:rPr>
          <w:rFonts w:ascii="Microsoft YaHei UI" w:eastAsia="Microsoft YaHei UI" w:hAnsi="Microsoft YaHei UI"/>
        </w:rPr>
      </w:pPr>
    </w:p>
    <w:p w:rsidR="00F322C4" w:rsidRPr="00F322C4" w:rsidRDefault="00F322C4" w:rsidP="008556A9">
      <w:pPr>
        <w:pStyle w:val="a9"/>
        <w:jc w:val="both"/>
        <w:rPr>
          <w:rFonts w:ascii="Microsoft YaHei UI" w:eastAsia="Microsoft YaHei UI" w:hAnsi="Microsoft YaHei UI"/>
          <w:b/>
        </w:rPr>
      </w:pPr>
      <w:r w:rsidRPr="00F322C4">
        <w:rPr>
          <w:rFonts w:ascii="Microsoft YaHei UI" w:eastAsia="Microsoft YaHei UI" w:hAnsi="Microsoft YaHei UI" w:hint="eastAsia"/>
          <w:b/>
        </w:rPr>
        <w:t>简历证明人：</w:t>
      </w:r>
    </w:p>
    <w:p w:rsidR="00F322C4" w:rsidRDefault="00F322C4" w:rsidP="008556A9">
      <w:pPr>
        <w:pStyle w:val="a9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王定成，南京信息工程大学计算机软件学院教授，</w:t>
      </w:r>
      <w:r w:rsidRPr="00F322C4">
        <w:rPr>
          <w:rFonts w:ascii="Microsoft YaHei UI" w:eastAsia="Microsoft YaHei UI" w:hAnsi="Microsoft YaHei UI"/>
        </w:rPr>
        <w:t>025-58731412</w:t>
      </w:r>
    </w:p>
    <w:p w:rsidR="00F322C4" w:rsidRPr="00B70D59" w:rsidRDefault="00F322C4" w:rsidP="008556A9">
      <w:pPr>
        <w:pStyle w:val="a9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赵阳，平安证券上海技术负责人（原携程团购部技术总监），</w:t>
      </w:r>
      <w:r w:rsidR="00B70D59" w:rsidRPr="00B70D59">
        <w:rPr>
          <w:rFonts w:ascii="Microsoft YaHei UI" w:eastAsia="Microsoft YaHei UI" w:hAnsi="Microsoft YaHei UI"/>
        </w:rPr>
        <w:t>13641797134</w:t>
      </w:r>
    </w:p>
    <w:p w:rsidR="00F322C4" w:rsidRDefault="00F322C4" w:rsidP="008556A9">
      <w:pPr>
        <w:pStyle w:val="a9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李世宏，原乐车邦CTO，</w:t>
      </w:r>
      <w:r w:rsidR="004331C9">
        <w:rPr>
          <w:rFonts w:ascii="Microsoft YaHei UI" w:eastAsia="Microsoft YaHei UI" w:hAnsi="Microsoft YaHei UI" w:hint="eastAsia"/>
        </w:rPr>
        <w:t>18964463868</w:t>
      </w:r>
    </w:p>
    <w:p w:rsidR="004331C9" w:rsidRPr="00F322C4" w:rsidRDefault="004331C9" w:rsidP="008556A9">
      <w:pPr>
        <w:pStyle w:val="a9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张凌波，阿里巴巴高级HR专家，13815072737</w:t>
      </w:r>
    </w:p>
    <w:sectPr w:rsidR="004331C9" w:rsidRPr="00F322C4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0806" w:rsidRDefault="00F80806" w:rsidP="003856C9">
      <w:pPr>
        <w:spacing w:after="0" w:line="240" w:lineRule="auto"/>
      </w:pPr>
      <w:r>
        <w:separator/>
      </w:r>
    </w:p>
  </w:endnote>
  <w:endnote w:type="continuationSeparator" w:id="0">
    <w:p w:rsidR="00F80806" w:rsidRDefault="00F8080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652370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E7BEEB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0806" w:rsidRDefault="00F80806" w:rsidP="003856C9">
      <w:pPr>
        <w:spacing w:after="0" w:line="240" w:lineRule="auto"/>
      </w:pPr>
      <w:r>
        <w:separator/>
      </w:r>
    </w:p>
  </w:footnote>
  <w:footnote w:type="continuationSeparator" w:id="0">
    <w:p w:rsidR="00F80806" w:rsidRDefault="00F8080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78688A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uAM9hYAAPG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mQ4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EDAA5B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07hPk+BYAAPCs&#13;&#10;AAAOAAAAAAAAAAAAAAAAAC4CAABkcnMvZTJvRG9jLnhtbFBLAQItABQABgAIAAAAIQBcx3v+3gAA&#13;&#10;AAoBAAAPAAAAAAAAAAAAAAAAAFIZAABkcnMvZG93bnJldi54bWxQSwUGAAAAAAQABADzAAAAXRoA&#13;&#10;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89"/>
    <w:rsid w:val="00052BE1"/>
    <w:rsid w:val="0007412A"/>
    <w:rsid w:val="0010199E"/>
    <w:rsid w:val="00132C18"/>
    <w:rsid w:val="001765FE"/>
    <w:rsid w:val="0019561F"/>
    <w:rsid w:val="001B32D2"/>
    <w:rsid w:val="00293B83"/>
    <w:rsid w:val="002A3621"/>
    <w:rsid w:val="002A4AA9"/>
    <w:rsid w:val="002A5336"/>
    <w:rsid w:val="002B3890"/>
    <w:rsid w:val="002B7747"/>
    <w:rsid w:val="002C77B9"/>
    <w:rsid w:val="002F485A"/>
    <w:rsid w:val="003053D9"/>
    <w:rsid w:val="00370932"/>
    <w:rsid w:val="003856C9"/>
    <w:rsid w:val="00396369"/>
    <w:rsid w:val="003F4D31"/>
    <w:rsid w:val="00402143"/>
    <w:rsid w:val="004331C9"/>
    <w:rsid w:val="0043426C"/>
    <w:rsid w:val="00441EB9"/>
    <w:rsid w:val="004436FF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811EB"/>
    <w:rsid w:val="005A1E51"/>
    <w:rsid w:val="005A7E57"/>
    <w:rsid w:val="005C1C89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556A9"/>
    <w:rsid w:val="008C7CA2"/>
    <w:rsid w:val="008F6337"/>
    <w:rsid w:val="009B57EB"/>
    <w:rsid w:val="00A42F91"/>
    <w:rsid w:val="00AC20BF"/>
    <w:rsid w:val="00AF1258"/>
    <w:rsid w:val="00B01E52"/>
    <w:rsid w:val="00B550FC"/>
    <w:rsid w:val="00B70D59"/>
    <w:rsid w:val="00B85871"/>
    <w:rsid w:val="00B93310"/>
    <w:rsid w:val="00BB30A3"/>
    <w:rsid w:val="00BC1F18"/>
    <w:rsid w:val="00BD2E58"/>
    <w:rsid w:val="00BF6BAB"/>
    <w:rsid w:val="00C007A5"/>
    <w:rsid w:val="00C4403A"/>
    <w:rsid w:val="00CE6306"/>
    <w:rsid w:val="00D11C4D"/>
    <w:rsid w:val="00D5067A"/>
    <w:rsid w:val="00D65E01"/>
    <w:rsid w:val="00D9537B"/>
    <w:rsid w:val="00DC79BB"/>
    <w:rsid w:val="00DF7077"/>
    <w:rsid w:val="00E263CE"/>
    <w:rsid w:val="00E34D58"/>
    <w:rsid w:val="00E941EF"/>
    <w:rsid w:val="00EB1C1B"/>
    <w:rsid w:val="00EF369A"/>
    <w:rsid w:val="00F322C4"/>
    <w:rsid w:val="00F56435"/>
    <w:rsid w:val="00F80806"/>
    <w:rsid w:val="00FA07AA"/>
    <w:rsid w:val="00FB0A17"/>
    <w:rsid w:val="00FB446A"/>
    <w:rsid w:val="00FB6A8F"/>
    <w:rsid w:val="00FE20E6"/>
    <w:rsid w:val="00FE7FC3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63357"/>
  <w15:chartTrackingRefBased/>
  <w15:docId w15:val="{F2096A60-D839-3847-8719-CA2D0C76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af">
    <w:name w:val="Hyperlink"/>
    <w:basedOn w:val="a0"/>
    <w:uiPriority w:val="99"/>
    <w:semiHidden/>
    <w:unhideWhenUsed/>
    <w:rsid w:val="00402143"/>
    <w:rPr>
      <w:color w:val="0000FF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BB30A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B30A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gbo/Library/Containers/com.microsoft.Word/Data/Library/Application%20Support/Microsoft/Office/16.0/DTS/zh-CN%7b753F24CA-6FCD-2C4C-9784-C6359DA1B232%7d/%7bF616BD4D-7FC7-2A46-92FB-0DADBC42CC13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739C60AC312540B1FFE7F0C50729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FCBD9E-26E1-C04E-BD85-35EE211A3B1E}"/>
      </w:docPartPr>
      <w:docPartBody>
        <w:p w:rsidR="0079710E" w:rsidRDefault="00E65BEE">
          <w:pPr>
            <w:pStyle w:val="F2739C60AC312540B1FFE7F0C507296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CB0D365FFA4647418899F1E62FD514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421964-DCF7-2545-90EA-59904D51C7DD}"/>
      </w:docPartPr>
      <w:docPartBody>
        <w:p w:rsidR="0079710E" w:rsidRDefault="00E65BEE">
          <w:pPr>
            <w:pStyle w:val="CB0D365FFA4647418899F1E62FD5148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95FF7B6192778848ADEF772156BF5B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C713AA-0321-A349-B49F-22BCE3E68C3A}"/>
      </w:docPartPr>
      <w:docPartBody>
        <w:p w:rsidR="0079710E" w:rsidRDefault="00E65BEE">
          <w:pPr>
            <w:pStyle w:val="95FF7B6192778848ADEF772156BF5B9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EE"/>
    <w:rsid w:val="00525E9B"/>
    <w:rsid w:val="0079710E"/>
    <w:rsid w:val="00D70505"/>
    <w:rsid w:val="00E6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739C60AC312540B1FFE7F0C5072969">
    <w:name w:val="F2739C60AC312540B1FFE7F0C5072969"/>
    <w:pPr>
      <w:widowControl w:val="0"/>
      <w:jc w:val="both"/>
    </w:pPr>
  </w:style>
  <w:style w:type="paragraph" w:customStyle="1" w:styleId="B4E8717AB152874AB4940012A8653AA8">
    <w:name w:val="B4E8717AB152874AB4940012A8653AA8"/>
    <w:pPr>
      <w:widowControl w:val="0"/>
      <w:jc w:val="both"/>
    </w:pPr>
  </w:style>
  <w:style w:type="paragraph" w:customStyle="1" w:styleId="7029098734D91F40B8A7424C7F522DE2">
    <w:name w:val="7029098734D91F40B8A7424C7F522DE2"/>
    <w:pPr>
      <w:widowControl w:val="0"/>
      <w:jc w:val="both"/>
    </w:pPr>
  </w:style>
  <w:style w:type="paragraph" w:customStyle="1" w:styleId="497A6E8517762742B0C00F8C6CA4B4CE">
    <w:name w:val="497A6E8517762742B0C00F8C6CA4B4CE"/>
    <w:pPr>
      <w:widowControl w:val="0"/>
      <w:jc w:val="both"/>
    </w:pPr>
  </w:style>
  <w:style w:type="paragraph" w:customStyle="1" w:styleId="4A4036AEED73544B84355132F9BAD715">
    <w:name w:val="4A4036AEED73544B84355132F9BAD715"/>
    <w:pPr>
      <w:widowControl w:val="0"/>
      <w:jc w:val="both"/>
    </w:pPr>
  </w:style>
  <w:style w:type="paragraph" w:customStyle="1" w:styleId="BA7094A56B24A6438DD4F168BAEAFB92">
    <w:name w:val="BA7094A56B24A6438DD4F168BAEAFB92"/>
    <w:pPr>
      <w:widowControl w:val="0"/>
      <w:jc w:val="both"/>
    </w:pPr>
  </w:style>
  <w:style w:type="paragraph" w:customStyle="1" w:styleId="4AA97228D53FCD438E5C1FA7D88AB8D4">
    <w:name w:val="4AA97228D53FCD438E5C1FA7D88AB8D4"/>
    <w:pPr>
      <w:widowControl w:val="0"/>
      <w:jc w:val="both"/>
    </w:pPr>
  </w:style>
  <w:style w:type="paragraph" w:customStyle="1" w:styleId="324F58147E149C439425C9D45E0CAF3B">
    <w:name w:val="324F58147E149C439425C9D45E0CAF3B"/>
    <w:pPr>
      <w:widowControl w:val="0"/>
      <w:jc w:val="both"/>
    </w:pPr>
  </w:style>
  <w:style w:type="paragraph" w:customStyle="1" w:styleId="A0AAB57CC3508943BAAE27CA9129E900">
    <w:name w:val="A0AAB57CC3508943BAAE27CA9129E900"/>
    <w:pPr>
      <w:widowControl w:val="0"/>
      <w:jc w:val="both"/>
    </w:pPr>
  </w:style>
  <w:style w:type="paragraph" w:customStyle="1" w:styleId="CB0D365FFA4647418899F1E62FD51482">
    <w:name w:val="CB0D365FFA4647418899F1E62FD51482"/>
    <w:pPr>
      <w:widowControl w:val="0"/>
      <w:jc w:val="both"/>
    </w:pPr>
  </w:style>
  <w:style w:type="paragraph" w:customStyle="1" w:styleId="E45ABA03AC58AB41BDCA45E78434446E">
    <w:name w:val="E45ABA03AC58AB41BDCA45E78434446E"/>
    <w:pPr>
      <w:widowControl w:val="0"/>
      <w:jc w:val="both"/>
    </w:pPr>
  </w:style>
  <w:style w:type="paragraph" w:customStyle="1" w:styleId="9A8B5571C394384BA17B760B9B4ED516">
    <w:name w:val="9A8B5571C394384BA17B760B9B4ED516"/>
    <w:pPr>
      <w:widowControl w:val="0"/>
      <w:jc w:val="both"/>
    </w:pPr>
  </w:style>
  <w:style w:type="paragraph" w:customStyle="1" w:styleId="66E5839975C20D45AD79D2A04DA74907">
    <w:name w:val="66E5839975C20D45AD79D2A04DA74907"/>
    <w:pPr>
      <w:widowControl w:val="0"/>
      <w:jc w:val="both"/>
    </w:pPr>
  </w:style>
  <w:style w:type="paragraph" w:customStyle="1" w:styleId="9444DFEA5A2BD74182CF5372DE7B5E9B">
    <w:name w:val="9444DFEA5A2BD74182CF5372DE7B5E9B"/>
    <w:pPr>
      <w:widowControl w:val="0"/>
      <w:jc w:val="both"/>
    </w:pPr>
  </w:style>
  <w:style w:type="paragraph" w:customStyle="1" w:styleId="6F47EA7535053B4FB3370379E2B3C11D">
    <w:name w:val="6F47EA7535053B4FB3370379E2B3C11D"/>
    <w:pPr>
      <w:widowControl w:val="0"/>
      <w:jc w:val="both"/>
    </w:pPr>
  </w:style>
  <w:style w:type="paragraph" w:customStyle="1" w:styleId="2C69BEE9432F0A458CB7B5FA30FCCE00">
    <w:name w:val="2C69BEE9432F0A458CB7B5FA30FCCE00"/>
    <w:pPr>
      <w:widowControl w:val="0"/>
      <w:jc w:val="both"/>
    </w:pPr>
  </w:style>
  <w:style w:type="paragraph" w:customStyle="1" w:styleId="95FF7B6192778848ADEF772156BF5B98">
    <w:name w:val="95FF7B6192778848ADEF772156BF5B98"/>
    <w:pPr>
      <w:widowControl w:val="0"/>
      <w:jc w:val="both"/>
    </w:pPr>
  </w:style>
  <w:style w:type="paragraph" w:customStyle="1" w:styleId="B636C6623ED544498A3B309B08ABC495">
    <w:name w:val="B636C6623ED544498A3B309B08ABC495"/>
    <w:pPr>
      <w:widowControl w:val="0"/>
      <w:jc w:val="both"/>
    </w:pPr>
  </w:style>
  <w:style w:type="paragraph" w:customStyle="1" w:styleId="EB95B67C297D834EB234B9407263C600">
    <w:name w:val="EB95B67C297D834EB234B9407263C600"/>
    <w:pPr>
      <w:widowControl w:val="0"/>
      <w:jc w:val="both"/>
    </w:pPr>
  </w:style>
  <w:style w:type="paragraph" w:customStyle="1" w:styleId="B989CF5C841160499FAE42BFCDD10089">
    <w:name w:val="B989CF5C841160499FAE42BFCDD10089"/>
    <w:pPr>
      <w:widowControl w:val="0"/>
      <w:jc w:val="both"/>
    </w:pPr>
  </w:style>
  <w:style w:type="paragraph" w:customStyle="1" w:styleId="33B6E98B6DBA0941A0C197B0CAD05741">
    <w:name w:val="33B6E98B6DBA0941A0C197B0CAD05741"/>
    <w:pPr>
      <w:widowControl w:val="0"/>
      <w:jc w:val="both"/>
    </w:pPr>
  </w:style>
  <w:style w:type="paragraph" w:customStyle="1" w:styleId="AC7B87FA814BD44ABCDA8AA3B5203705">
    <w:name w:val="AC7B87FA814BD44ABCDA8AA3B52037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{F616BD4D-7FC7-2A46-92FB-0DADBC42CC13}tf16392740.dotx</Template>
  <TotalTime>33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汤波
花名：甘盘</dc:creator>
  <cp:keywords/>
  <dc:description/>
  <cp:lastModifiedBy>542561233@qq.com</cp:lastModifiedBy>
  <cp:revision>12</cp:revision>
  <cp:lastPrinted>2019-09-04T04:02:00Z</cp:lastPrinted>
  <dcterms:created xsi:type="dcterms:W3CDTF">2019-09-04T04:02:00Z</dcterms:created>
  <dcterms:modified xsi:type="dcterms:W3CDTF">2020-08-12T17:20:00Z</dcterms:modified>
</cp:coreProperties>
</file>